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9FE51" w14:textId="77777777" w:rsidR="007E1A2F" w:rsidRDefault="00B12D0A">
      <w:bookmarkStart w:id="0" w:name="_GoBack"/>
      <w:bookmarkEnd w:id="0"/>
      <w:r>
        <w:t>Thoughts from the President</w:t>
      </w:r>
    </w:p>
    <w:p w14:paraId="680E4FA0" w14:textId="77777777" w:rsidR="007E1A2F" w:rsidRDefault="00B12D0A">
      <w:r w:rsidRPr="00682AAB">
        <w:t>As president of Outlander Spices, I would like to thank you, our customer, for your support. We strive to provide you with the highest quality spices on the market today, and to be your number one resource for exciting and inspiring cooking advice.</w:t>
      </w:r>
    </w:p>
    <w:p w14:paraId="0811A40A" w14:textId="77777777" w:rsidR="007E1A2F" w:rsidRDefault="00B12D0A">
      <w:r>
        <w:t>The following comments are fairly typical of the letters and e-mails people send us every day:</w:t>
      </w:r>
    </w:p>
    <w:p w14:paraId="27CED13A" w14:textId="77777777" w:rsidR="007E1A2F" w:rsidRDefault="00B12D0A">
      <w:pPr>
        <w:tabs>
          <w:tab w:val="left" w:pos="6120"/>
        </w:tabs>
        <w:spacing w:after="0"/>
      </w:pPr>
      <w:r w:rsidRPr="00982CAD">
        <w:t>Outlander Spices has been great for my restaurant! Our customers love our new recipes and keep com</w:t>
      </w:r>
      <w:r w:rsidR="0062445B">
        <w:t>i</w:t>
      </w:r>
      <w:r w:rsidRPr="00982CAD">
        <w:t>ng back. Thanks!</w:t>
      </w:r>
    </w:p>
    <w:p w14:paraId="443D5D63" w14:textId="77777777" w:rsidR="007E1A2F" w:rsidRDefault="00B12D0A">
      <w:r w:rsidRPr="00982CAD">
        <w:tab/>
        <w:t xml:space="preserve">—Bob Gardner, </w:t>
      </w:r>
      <w:proofErr w:type="spellStart"/>
      <w:smartTag w:uri="urn:schemas-microsoft-com:office:smarttags" w:element="place">
        <w:smartTag w:uri="urn:schemas-microsoft-com:office:smarttags" w:element="City">
          <w:r w:rsidRPr="00982CAD">
            <w:t>Phila</w:t>
          </w:r>
          <w:proofErr w:type="spellEnd"/>
          <w:r w:rsidRPr="00982CAD">
            <w:t>.</w:t>
          </w:r>
        </w:smartTag>
        <w:r w:rsidRPr="00982CAD">
          <w:t xml:space="preserve">, </w:t>
        </w:r>
        <w:smartTag w:uri="urn:schemas-microsoft-com:office:smarttags" w:element="State">
          <w:r w:rsidRPr="00982CAD">
            <w:t>PA</w:t>
          </w:r>
        </w:smartTag>
      </w:smartTag>
    </w:p>
    <w:p w14:paraId="0134651A" w14:textId="77777777" w:rsidR="007E1A2F" w:rsidRDefault="00B12D0A">
      <w:pPr>
        <w:tabs>
          <w:tab w:val="left" w:pos="5760"/>
        </w:tabs>
        <w:spacing w:after="0"/>
      </w:pPr>
      <w:r w:rsidRPr="00982CAD">
        <w:t xml:space="preserve">I love to cook, but often felt like I was using spices incorrectly. Thanks to your website and newsletter, I’m always assured the foods I cook taste great! </w:t>
      </w:r>
    </w:p>
    <w:p w14:paraId="52174A85" w14:textId="77777777" w:rsidR="007E1A2F" w:rsidRDefault="00B12D0A">
      <w:r w:rsidRPr="00982CAD">
        <w:tab/>
        <w:t xml:space="preserve">—Jan </w:t>
      </w:r>
      <w:proofErr w:type="spellStart"/>
      <w:r w:rsidRPr="00982CAD">
        <w:t>Salinksy</w:t>
      </w:r>
      <w:proofErr w:type="spellEnd"/>
      <w:r w:rsidRPr="00982CAD">
        <w:t xml:space="preserve">, </w:t>
      </w:r>
      <w:smartTag w:uri="urn:schemas-microsoft-com:office:smarttags" w:element="place">
        <w:smartTag w:uri="urn:schemas-microsoft-com:office:smarttags" w:element="City">
          <w:r w:rsidRPr="00982CAD">
            <w:t>Dayton</w:t>
          </w:r>
        </w:smartTag>
        <w:r w:rsidRPr="00982CAD">
          <w:t xml:space="preserve">, </w:t>
        </w:r>
        <w:smartTag w:uri="urn:schemas-microsoft-com:office:smarttags" w:element="State">
          <w:r w:rsidRPr="00982CAD">
            <w:t>OH</w:t>
          </w:r>
        </w:smartTag>
      </w:smartTag>
    </w:p>
    <w:p w14:paraId="6292B35F" w14:textId="77777777" w:rsidR="007E1A2F" w:rsidRDefault="00B12D0A">
      <w:r>
        <w:t>This newsletter is unique, because we’re sending it to both our commercial clients, such as restaurants and grocers, and to our customers who use our products at home. We’re sure that many people cooking at home will be interested in our tips for professional chefs. Likewise, the professionals will be interested to learn more about what people outside their industry think about cooking and spices.</w:t>
      </w:r>
    </w:p>
    <w:p w14:paraId="30F82DC3" w14:textId="77777777" w:rsidR="007E1A2F" w:rsidRDefault="00B12D0A">
      <w:r>
        <w:t>I hope you enjoy this newsletter, and that you learn something new. And if you ever have a comment, positive or negative, please contact us. Reaching out to every kitchen - that’s Outlander Spices!</w:t>
      </w:r>
    </w:p>
    <w:p w14:paraId="3C005B0C" w14:textId="77777777" w:rsidR="007E1A2F" w:rsidRDefault="00B12D0A">
      <w:pPr>
        <w:tabs>
          <w:tab w:val="left" w:pos="4965"/>
        </w:tabs>
      </w:pPr>
      <w:r>
        <w:t>Jake O’Connell, President</w:t>
      </w:r>
      <w:r>
        <w:br/>
        <w:t>Outlander Spices</w:t>
      </w:r>
    </w:p>
    <w:sectPr w:rsidR="007E1A2F" w:rsidSect="000D38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0A"/>
    <w:rsid w:val="0002604D"/>
    <w:rsid w:val="000D3850"/>
    <w:rsid w:val="002A66E4"/>
    <w:rsid w:val="003C5DCD"/>
    <w:rsid w:val="0062445B"/>
    <w:rsid w:val="007E1A2F"/>
    <w:rsid w:val="00820334"/>
    <w:rsid w:val="00982CAD"/>
    <w:rsid w:val="00B12D0A"/>
    <w:rsid w:val="00B54188"/>
    <w:rsid w:val="00B86959"/>
    <w:rsid w:val="00C81F23"/>
    <w:rsid w:val="00C849CF"/>
    <w:rsid w:val="00D67EEE"/>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D6A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0A"/>
    <w:pPr>
      <w:spacing w:after="200" w:line="276" w:lineRule="auto"/>
    </w:pPr>
    <w:rPr>
      <w:sz w:val="24"/>
      <w:szCs w:val="24"/>
    </w:rPr>
  </w:style>
  <w:style w:type="paragraph" w:styleId="Heading1">
    <w:name w:val="heading 1"/>
    <w:basedOn w:val="Normal"/>
    <w:next w:val="Normal"/>
    <w:link w:val="Heading1Char"/>
    <w:uiPriority w:val="1"/>
    <w:qFormat/>
    <w:rsid w:val="00B12D0A"/>
    <w:pPr>
      <w:keepNext/>
      <w:keepLines/>
      <w:spacing w:before="120" w:after="0"/>
      <w:outlineLvl w:val="0"/>
    </w:pPr>
    <w:rPr>
      <w:rFonts w:ascii="Cambria" w:eastAsia="Times New Roman" w:hAnsi="Cambria"/>
      <w:b/>
      <w:bCs/>
      <w:color w:val="1F497D"/>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2D0A"/>
    <w:rPr>
      <w:rFonts w:ascii="Cambria" w:eastAsia="Times New Roman" w:hAnsi="Cambria" w:cs="Times New Roman"/>
      <w:b/>
      <w:bCs/>
      <w:color w:val="1F497D"/>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D0A"/>
    <w:pPr>
      <w:spacing w:after="200" w:line="276" w:lineRule="auto"/>
    </w:pPr>
    <w:rPr>
      <w:sz w:val="24"/>
      <w:szCs w:val="24"/>
    </w:rPr>
  </w:style>
  <w:style w:type="paragraph" w:styleId="Heading1">
    <w:name w:val="heading 1"/>
    <w:basedOn w:val="Normal"/>
    <w:next w:val="Normal"/>
    <w:link w:val="Heading1Char"/>
    <w:uiPriority w:val="1"/>
    <w:qFormat/>
    <w:rsid w:val="00B12D0A"/>
    <w:pPr>
      <w:keepNext/>
      <w:keepLines/>
      <w:spacing w:before="120" w:after="0"/>
      <w:outlineLvl w:val="0"/>
    </w:pPr>
    <w:rPr>
      <w:rFonts w:ascii="Cambria" w:eastAsia="Times New Roman" w:hAnsi="Cambria"/>
      <w:b/>
      <w:bCs/>
      <w:color w:val="1F497D"/>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2D0A"/>
    <w:rPr>
      <w:rFonts w:ascii="Cambria" w:eastAsia="Times New Roman" w:hAnsi="Cambria" w:cs="Times New Roman"/>
      <w:b/>
      <w:bCs/>
      <w:color w:val="1F497D"/>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Practice formatting</vt:lpstr>
    </vt:vector>
  </TitlesOfParts>
  <Company>Tectrix Inc.</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formatting</dc:title>
  <dc:creator>Chris</dc:creator>
  <cp:lastModifiedBy>Student</cp:lastModifiedBy>
  <cp:revision>2</cp:revision>
  <dcterms:created xsi:type="dcterms:W3CDTF">2009-12-23T16:33:00Z</dcterms:created>
  <dcterms:modified xsi:type="dcterms:W3CDTF">2009-12-23T16:33:00Z</dcterms:modified>
</cp:coreProperties>
</file>